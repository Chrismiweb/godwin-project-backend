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720"/>
        <w:gridCol w:w="6470"/>
      </w:tblGrid>
      <w:tr w:rsidR="001B2ABD" w14:paraId="6D7544CA" w14:textId="77777777" w:rsidTr="001A20E5">
        <w:trPr>
          <w:trHeight w:val="4410"/>
        </w:trPr>
        <w:tc>
          <w:tcPr>
            <w:tcW w:w="3420" w:type="dxa"/>
            <w:vAlign w:val="bottom"/>
          </w:tcPr>
          <w:p w14:paraId="0641B0EC" w14:textId="32CEF82F" w:rsidR="001A20E5" w:rsidRPr="00CF6A6D" w:rsidRDefault="008D3EF0" w:rsidP="001A20E5">
            <w:pPr>
              <w:pStyle w:val="Heading3"/>
              <w:rPr>
                <w:color w:val="00B0F0"/>
              </w:rPr>
            </w:pPr>
            <w:r>
              <w:rPr>
                <w:color w:val="00B0F0"/>
              </w:rPr>
              <w:t xml:space="preserve"> </w:t>
            </w:r>
            <w:r w:rsidR="00CF6A6D" w:rsidRPr="00CF6A6D">
              <w:rPr>
                <w:color w:val="00B0F0"/>
              </w:rPr>
              <w:t>CONTACT</w:t>
            </w:r>
          </w:p>
          <w:sdt>
            <w:sdtPr>
              <w:id w:val="1111563247"/>
              <w:placeholder>
                <w:docPart w:val="DC18C9CE6A26445F81C01429C84E71AC"/>
              </w:placeholder>
              <w:temporary/>
              <w:showingPlcHdr/>
              <w15:appearance w15:val="hidden"/>
            </w:sdtPr>
            <w:sdtContent>
              <w:p w14:paraId="212CF320" w14:textId="77777777" w:rsidR="001A20E5" w:rsidRDefault="001A20E5" w:rsidP="001A20E5">
                <w:r w:rsidRPr="002B2AD1">
                  <w:rPr>
                    <w:color w:val="355D7E" w:themeColor="accent1" w:themeShade="80"/>
                    <w:u w:val="single"/>
                  </w:rPr>
                  <w:t>PHONE:</w:t>
                </w:r>
              </w:p>
            </w:sdtContent>
          </w:sdt>
          <w:p w14:paraId="5477DE9A" w14:textId="77777777" w:rsidR="001A20E5" w:rsidRDefault="001A20E5" w:rsidP="001A20E5">
            <w:r>
              <w:t>+2348106794406</w:t>
            </w:r>
          </w:p>
          <w:p w14:paraId="15A39AD5" w14:textId="77777777" w:rsidR="001A20E5" w:rsidRDefault="001A20E5" w:rsidP="001A20E5"/>
          <w:sdt>
            <w:sdtPr>
              <w:id w:val="-240260293"/>
              <w:placeholder>
                <w:docPart w:val="CEC3821C551F475BAF26F6181AC2ABD4"/>
              </w:placeholder>
              <w:temporary/>
              <w:showingPlcHdr/>
              <w15:appearance w15:val="hidden"/>
            </w:sdtPr>
            <w:sdtContent>
              <w:p w14:paraId="40778B89" w14:textId="77777777" w:rsidR="001A20E5" w:rsidRDefault="001A20E5" w:rsidP="001A20E5">
                <w:r w:rsidRPr="00636E10">
                  <w:rPr>
                    <w:color w:val="355D7E" w:themeColor="accent1" w:themeShade="80"/>
                    <w:u w:val="single"/>
                  </w:rPr>
                  <w:t>EMAIL:</w:t>
                </w:r>
              </w:p>
            </w:sdtContent>
          </w:sdt>
          <w:p w14:paraId="4530DC6A" w14:textId="77777777" w:rsidR="001A20E5" w:rsidRPr="00636E10" w:rsidRDefault="001A20E5" w:rsidP="001A20E5">
            <w:pPr>
              <w:rPr>
                <w:color w:val="B85A22" w:themeColor="accent2" w:themeShade="BF"/>
                <w:u w:val="single"/>
              </w:rPr>
            </w:pPr>
            <w:r>
              <w:t>chrismibiteso@gmail.com</w:t>
            </w:r>
          </w:p>
          <w:p w14:paraId="7E849995" w14:textId="77777777" w:rsidR="001A20E5" w:rsidRPr="004D3011" w:rsidRDefault="001A20E5" w:rsidP="001A20E5"/>
          <w:p w14:paraId="4004E97B" w14:textId="77777777" w:rsidR="001A20E5" w:rsidRPr="002B2AD1" w:rsidRDefault="001A20E5" w:rsidP="001A20E5">
            <w:pPr>
              <w:rPr>
                <w:color w:val="355D7E" w:themeColor="accent1" w:themeShade="80"/>
                <w:u w:val="single"/>
              </w:rPr>
            </w:pPr>
            <w:r w:rsidRPr="002B2AD1">
              <w:rPr>
                <w:color w:val="355D7E" w:themeColor="accent1" w:themeShade="80"/>
                <w:u w:val="single"/>
              </w:rPr>
              <w:t xml:space="preserve">PORTFOLIO </w:t>
            </w:r>
            <w:sdt>
              <w:sdtPr>
                <w:rPr>
                  <w:color w:val="355D7E" w:themeColor="accent1" w:themeShade="80"/>
                  <w:u w:val="single"/>
                </w:rPr>
                <w:id w:val="67859272"/>
                <w:placeholder>
                  <w:docPart w:val="E1CD4E4688F545279B34E0939F0B5971"/>
                </w:placeholder>
                <w:temporary/>
                <w:showingPlcHdr/>
                <w15:appearance w15:val="hidden"/>
              </w:sdtPr>
              <w:sdtContent>
                <w:r w:rsidRPr="002B2AD1">
                  <w:rPr>
                    <w:color w:val="355D7E" w:themeColor="accent1" w:themeShade="80"/>
                    <w:u w:val="single"/>
                  </w:rPr>
                  <w:t>WEBSITE:</w:t>
                </w:r>
              </w:sdtContent>
            </w:sdt>
          </w:p>
          <w:p w14:paraId="177DF35F" w14:textId="77777777" w:rsidR="001A20E5" w:rsidRDefault="001A20E5" w:rsidP="001A20E5">
            <w:hyperlink r:id="rId7" w:history="1">
              <w:r w:rsidRPr="003971AF">
                <w:rPr>
                  <w:rStyle w:val="Hyperlink"/>
                </w:rPr>
                <w:t>https://frontend-portfolio-1qie.vercel.app/</w:t>
              </w:r>
            </w:hyperlink>
          </w:p>
          <w:p w14:paraId="55EE3543" w14:textId="77777777" w:rsidR="001A20E5" w:rsidRDefault="001A20E5" w:rsidP="001A20E5"/>
          <w:p w14:paraId="2E7E3C8F" w14:textId="77777777" w:rsidR="001A20E5" w:rsidRDefault="001A20E5" w:rsidP="001A20E5">
            <w:pPr>
              <w:rPr>
                <w:color w:val="355D7E" w:themeColor="accent1" w:themeShade="80"/>
                <w:u w:val="single"/>
              </w:rPr>
            </w:pPr>
            <w:r w:rsidRPr="002B2AD1">
              <w:rPr>
                <w:color w:val="355D7E" w:themeColor="accent1" w:themeShade="80"/>
                <w:u w:val="single"/>
              </w:rPr>
              <w:t>GitHub:</w:t>
            </w:r>
          </w:p>
          <w:p w14:paraId="3BE5FF09" w14:textId="77777777" w:rsidR="001A20E5" w:rsidRDefault="001A20E5" w:rsidP="001A20E5">
            <w:pPr>
              <w:rPr>
                <w:color w:val="355D7E" w:themeColor="accent1" w:themeShade="80"/>
                <w:u w:val="single"/>
              </w:rPr>
            </w:pPr>
            <w:hyperlink r:id="rId8" w:history="1">
              <w:r w:rsidRPr="003971AF">
                <w:rPr>
                  <w:rStyle w:val="Hyperlink"/>
                  <w14:textFill>
                    <w14:solidFill>
                      <w14:schemeClr w14:val="accent2">
                        <w14:lumMod w14:val="75000"/>
                        <w14:lumMod w14:val="50000"/>
                      </w14:schemeClr>
                    </w14:solidFill>
                  </w14:textFill>
                </w:rPr>
                <w:t>https://github.com/Chrismiweb</w:t>
              </w:r>
            </w:hyperlink>
          </w:p>
          <w:p w14:paraId="0175C1E2" w14:textId="77777777" w:rsidR="001A20E5" w:rsidRDefault="001A20E5" w:rsidP="001A20E5">
            <w:pPr>
              <w:rPr>
                <w:color w:val="355D7E" w:themeColor="accent1" w:themeShade="80"/>
                <w:u w:val="single"/>
              </w:rPr>
            </w:pPr>
          </w:p>
          <w:p w14:paraId="1D9BA4C4" w14:textId="77777777" w:rsidR="001A20E5" w:rsidRDefault="001A20E5" w:rsidP="001A20E5">
            <w:pPr>
              <w:rPr>
                <w:color w:val="355D7E" w:themeColor="accent1" w:themeShade="80"/>
                <w:u w:val="single"/>
              </w:rPr>
            </w:pPr>
            <w:r>
              <w:rPr>
                <w:color w:val="355D7E" w:themeColor="accent1" w:themeShade="80"/>
                <w:u w:val="single"/>
              </w:rPr>
              <w:t>LinkedIn:</w:t>
            </w:r>
          </w:p>
          <w:p w14:paraId="770CA661" w14:textId="2C4441BA" w:rsidR="001A20E5" w:rsidRDefault="00CF6A6D" w:rsidP="001A20E5">
            <w:pPr>
              <w:rPr>
                <w:color w:val="355D7E" w:themeColor="accent1" w:themeShade="80"/>
                <w:u w:val="single"/>
              </w:rPr>
            </w:pPr>
            <w:hyperlink r:id="rId9" w:history="1">
              <w:r w:rsidRPr="00E73D41">
                <w:rPr>
                  <w:rStyle w:val="Hyperlink"/>
                  <w14:textFill>
                    <w14:solidFill>
                      <w14:schemeClr w14:val="accent2">
                        <w14:lumMod w14:val="75000"/>
                        <w14:lumMod w14:val="50000"/>
                      </w14:schemeClr>
                    </w14:solidFill>
                  </w14:textFill>
                </w:rPr>
                <w:t>https://www.linkedin.com/in/chrismi-david-a589b2216/</w:t>
              </w:r>
            </w:hyperlink>
          </w:p>
          <w:p w14:paraId="5B0FE93F" w14:textId="77777777" w:rsidR="00CF6A6D" w:rsidRDefault="00CF6A6D" w:rsidP="001A20E5">
            <w:pPr>
              <w:rPr>
                <w:color w:val="355D7E" w:themeColor="accent1" w:themeShade="80"/>
                <w:u w:val="single"/>
              </w:rPr>
            </w:pPr>
          </w:p>
          <w:p w14:paraId="5A55BED7" w14:textId="77777777" w:rsidR="008D3EF0" w:rsidRPr="00636E10" w:rsidRDefault="008D3EF0" w:rsidP="008D3EF0">
            <w:pPr>
              <w:pStyle w:val="Heading3"/>
              <w:rPr>
                <w:color w:val="00B0F0"/>
              </w:rPr>
            </w:pPr>
            <w:r>
              <w:rPr>
                <w:color w:val="00B0F0"/>
              </w:rPr>
              <w:t>CORE TECHNOLOGIES</w:t>
            </w:r>
          </w:p>
          <w:p w14:paraId="268732B2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HTML5</w:t>
            </w:r>
          </w:p>
          <w:p w14:paraId="2BB0A26B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CSS3</w:t>
            </w:r>
          </w:p>
          <w:p w14:paraId="3253AED9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JAVASCRIPT</w:t>
            </w:r>
          </w:p>
          <w:p w14:paraId="4F679BB7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REACT JS</w:t>
            </w:r>
          </w:p>
          <w:p w14:paraId="54CD9000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NODE JS</w:t>
            </w:r>
          </w:p>
          <w:p w14:paraId="6D1A25A4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VITE JS</w:t>
            </w:r>
          </w:p>
          <w:p w14:paraId="1F22F606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TAILWINDCSS</w:t>
            </w:r>
          </w:p>
          <w:p w14:paraId="1B44F7F5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REDUX</w:t>
            </w:r>
          </w:p>
          <w:p w14:paraId="3FE93930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WORDPRESS</w:t>
            </w:r>
          </w:p>
          <w:p w14:paraId="7143AF57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DOCKER</w:t>
            </w:r>
          </w:p>
          <w:p w14:paraId="4CAA92B1" w14:textId="77777777" w:rsidR="008D3EF0" w:rsidRPr="008D3EF0" w:rsidRDefault="008D3EF0" w:rsidP="008D3EF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8D3EF0">
              <w:rPr>
                <w:b/>
                <w:bCs/>
              </w:rPr>
              <w:t>GITHUB</w:t>
            </w:r>
          </w:p>
          <w:p w14:paraId="6EED978F" w14:textId="77777777" w:rsidR="001B2ABD" w:rsidRPr="008D3EF0" w:rsidRDefault="008D3EF0" w:rsidP="008D3EF0">
            <w:pPr>
              <w:pStyle w:val="ListParagraph"/>
              <w:numPr>
                <w:ilvl w:val="0"/>
                <w:numId w:val="6"/>
              </w:numPr>
            </w:pPr>
            <w:r w:rsidRPr="008D3EF0">
              <w:rPr>
                <w:b/>
                <w:bCs/>
              </w:rPr>
              <w:t>NPM</w:t>
            </w:r>
          </w:p>
          <w:p w14:paraId="1E97EC68" w14:textId="5CC01167" w:rsidR="008D3EF0" w:rsidRDefault="008D3EF0" w:rsidP="008D3EF0">
            <w:pPr>
              <w:pStyle w:val="Heading3"/>
              <w:rPr>
                <w:color w:val="00B0F0"/>
              </w:rPr>
            </w:pPr>
            <w:r>
              <w:rPr>
                <w:color w:val="00B0F0"/>
              </w:rPr>
              <w:t>OTHERS</w:t>
            </w:r>
          </w:p>
          <w:p w14:paraId="4F687B0D" w14:textId="54322DB4" w:rsidR="008D3EF0" w:rsidRPr="008D3EF0" w:rsidRDefault="008D3EF0" w:rsidP="008D3EF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</w:rPr>
              <w:t>LAPTOP &amp; DESKTOP REPAIR</w:t>
            </w:r>
          </w:p>
          <w:p w14:paraId="0E9FA0F6" w14:textId="22DCE03B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ADOBE PHOTOSHOP</w:t>
            </w:r>
          </w:p>
          <w:p w14:paraId="0E930942" w14:textId="59749EF7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CORELDRAW</w:t>
            </w:r>
          </w:p>
          <w:p w14:paraId="6A034763" w14:textId="114C5936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GO HIGH LEVEL</w:t>
            </w:r>
          </w:p>
          <w:p w14:paraId="39071A19" w14:textId="5D949E3B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PAINT</w:t>
            </w:r>
          </w:p>
          <w:p w14:paraId="29872D87" w14:textId="4913E1B7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CANVA</w:t>
            </w:r>
          </w:p>
          <w:p w14:paraId="1AC6FDA1" w14:textId="00CDD182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ZOHO</w:t>
            </w:r>
          </w:p>
          <w:p w14:paraId="72EB207F" w14:textId="4BD97A3F" w:rsidR="008D3EF0" w:rsidRPr="00CA79D4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STRIPE</w:t>
            </w:r>
          </w:p>
          <w:p w14:paraId="7133A5DD" w14:textId="6A145184" w:rsidR="00CA79D4" w:rsidRPr="00CA79D4" w:rsidRDefault="00CA79D4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CHROME EXTENSIONS</w:t>
            </w:r>
          </w:p>
          <w:p w14:paraId="195C32F5" w14:textId="488FB32C" w:rsidR="00CA79D4" w:rsidRPr="008D3EF0" w:rsidRDefault="00CA79D4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DESIGN THINKING</w:t>
            </w:r>
          </w:p>
          <w:p w14:paraId="60634E4F" w14:textId="14F420A2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PROBLEM SOLVING</w:t>
            </w:r>
          </w:p>
          <w:p w14:paraId="74949707" w14:textId="3B031F0C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TEAM INTEGRATION</w:t>
            </w:r>
          </w:p>
          <w:p w14:paraId="01CADB7E" w14:textId="53FCB970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CRTITICAL THINKING</w:t>
            </w:r>
          </w:p>
          <w:p w14:paraId="2162E936" w14:textId="11D6107C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COMMUNICATION</w:t>
            </w:r>
          </w:p>
          <w:p w14:paraId="5C4319F2" w14:textId="7DA28190" w:rsidR="008D3EF0" w:rsidRPr="008D3EF0" w:rsidRDefault="008D3EF0" w:rsidP="008D3EF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ADAPTABILITY</w:t>
            </w:r>
          </w:p>
          <w:p w14:paraId="5E7356BA" w14:textId="77777777" w:rsidR="008D3EF0" w:rsidRDefault="008D3EF0" w:rsidP="008D3EF0">
            <w:pPr>
              <w:pStyle w:val="Heading3"/>
              <w:rPr>
                <w:color w:val="00B0F0"/>
              </w:rPr>
            </w:pPr>
          </w:p>
          <w:p w14:paraId="7EF9D6D6" w14:textId="77777777" w:rsidR="008D3EF0" w:rsidRDefault="008D3EF0" w:rsidP="008D3EF0">
            <w:pPr>
              <w:pStyle w:val="Heading3"/>
              <w:rPr>
                <w:color w:val="00B0F0"/>
              </w:rPr>
            </w:pPr>
          </w:p>
          <w:p w14:paraId="7A90A4D5" w14:textId="77777777" w:rsidR="008D3EF0" w:rsidRDefault="008D3EF0" w:rsidP="008D3EF0">
            <w:pPr>
              <w:pStyle w:val="Heading3"/>
              <w:rPr>
                <w:color w:val="00B0F0"/>
              </w:rPr>
            </w:pPr>
          </w:p>
          <w:p w14:paraId="0540715C" w14:textId="77777777" w:rsidR="008D3EF0" w:rsidRDefault="008D3EF0" w:rsidP="008D3EF0">
            <w:pPr>
              <w:pStyle w:val="Heading3"/>
              <w:rPr>
                <w:color w:val="00B0F0"/>
              </w:rPr>
            </w:pPr>
          </w:p>
          <w:p w14:paraId="4A441330" w14:textId="144996B7" w:rsidR="008D3EF0" w:rsidRPr="00636E10" w:rsidRDefault="008D3EF0" w:rsidP="008D3EF0">
            <w:pPr>
              <w:pStyle w:val="Heading3"/>
              <w:rPr>
                <w:color w:val="00B0F0"/>
              </w:rPr>
            </w:pPr>
            <w:r w:rsidRPr="00636E10">
              <w:rPr>
                <w:color w:val="00B0F0"/>
              </w:rPr>
              <w:t>LANGUAGES</w:t>
            </w:r>
          </w:p>
          <w:p w14:paraId="30A0E311" w14:textId="77777777" w:rsidR="008D3EF0" w:rsidRDefault="008D3EF0" w:rsidP="008D3EF0">
            <w:r>
              <w:t>ENGLISH - Fluent</w:t>
            </w:r>
          </w:p>
          <w:p w14:paraId="2733D9B8" w14:textId="77777777" w:rsidR="008D3EF0" w:rsidRDefault="008D3EF0" w:rsidP="008D3EF0">
            <w:r>
              <w:t>FRENCH - Fluent</w:t>
            </w:r>
          </w:p>
          <w:p w14:paraId="0B3439D2" w14:textId="77777777" w:rsidR="008D3EF0" w:rsidRDefault="008D3EF0" w:rsidP="008D3EF0">
            <w:r>
              <w:t>YORUBA - Native</w:t>
            </w:r>
          </w:p>
          <w:p w14:paraId="6D9AD5D3" w14:textId="77777777" w:rsidR="008D3EF0" w:rsidRDefault="008D3EF0" w:rsidP="008D3EF0">
            <w:r>
              <w:t>LINGALA - Native</w:t>
            </w:r>
          </w:p>
          <w:p w14:paraId="5E515B09" w14:textId="77777777" w:rsidR="008D3EF0" w:rsidRPr="008D3EF0" w:rsidRDefault="008D3EF0" w:rsidP="008D3EF0"/>
          <w:p w14:paraId="2B1C2600" w14:textId="6F501975" w:rsidR="008D3EF0" w:rsidRDefault="008D3EF0" w:rsidP="008D3EF0"/>
        </w:tc>
        <w:tc>
          <w:tcPr>
            <w:tcW w:w="720" w:type="dxa"/>
          </w:tcPr>
          <w:p w14:paraId="71EAA5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E25887" w14:textId="1635E66C" w:rsidR="001B2ABD" w:rsidRPr="00EF786E" w:rsidRDefault="00C750A6" w:rsidP="001B2ABD">
            <w:pPr>
              <w:pStyle w:val="Title"/>
              <w:rPr>
                <w:color w:val="00B0F0"/>
                <w:sz w:val="72"/>
                <w:szCs w:val="72"/>
              </w:rPr>
            </w:pPr>
            <w:r w:rsidRPr="00EF786E">
              <w:rPr>
                <w:color w:val="00B0F0"/>
                <w:sz w:val="72"/>
                <w:szCs w:val="72"/>
              </w:rPr>
              <w:t>BITERO CHRISMI DAVID</w:t>
            </w:r>
          </w:p>
          <w:p w14:paraId="78C140B0" w14:textId="77777777" w:rsidR="001B2ABD" w:rsidRDefault="00C750A6" w:rsidP="001B2ABD">
            <w:pPr>
              <w:pStyle w:val="Subtitle"/>
              <w:rPr>
                <w:b/>
                <w:bCs/>
                <w:spacing w:val="0"/>
                <w:w w:val="100"/>
              </w:rPr>
            </w:pPr>
            <w:r w:rsidRPr="00C750A6">
              <w:rPr>
                <w:b/>
                <w:bCs/>
                <w:spacing w:val="0"/>
                <w:w w:val="100"/>
              </w:rPr>
              <w:t xml:space="preserve">FRONTEND DEVELOPER </w:t>
            </w:r>
          </w:p>
          <w:sdt>
            <w:sdtPr>
              <w:id w:val="1049110328"/>
              <w:placeholder>
                <w:docPart w:val="F7361D113C4B4BDD9C2212A6ACCE68CD"/>
              </w:placeholder>
              <w:temporary/>
              <w:showingPlcHdr/>
              <w15:appearance w15:val="hidden"/>
            </w:sdtPr>
            <w:sdtContent>
              <w:p w14:paraId="28DB95CE" w14:textId="77777777" w:rsidR="00EF786E" w:rsidRDefault="00EF786E" w:rsidP="00EF786E">
                <w:pPr>
                  <w:pStyle w:val="Heading2"/>
                </w:pPr>
                <w:r w:rsidRPr="00661C9B">
                  <w:rPr>
                    <w:color w:val="00B0F0"/>
                  </w:rPr>
                  <w:t>EDUCATION</w:t>
                </w:r>
              </w:p>
            </w:sdtContent>
          </w:sdt>
          <w:p w14:paraId="0B0EBF9A" w14:textId="77777777" w:rsidR="00EF786E" w:rsidRPr="00036450" w:rsidRDefault="00EF786E" w:rsidP="00EF786E">
            <w:pPr>
              <w:pStyle w:val="Heading4"/>
            </w:pPr>
            <w:r>
              <w:t>UNIVERSITY OF ILORIN, KWARA STATE, NIGERIA.</w:t>
            </w:r>
          </w:p>
          <w:p w14:paraId="4FD94086" w14:textId="77777777" w:rsidR="00EF786E" w:rsidRPr="00B359E4" w:rsidRDefault="00EF786E" w:rsidP="00EF786E">
            <w:pPr>
              <w:pStyle w:val="Date"/>
            </w:pPr>
            <w:r>
              <w:t>2021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TILL DATE</w:t>
            </w:r>
          </w:p>
          <w:p w14:paraId="5C8D3CC1" w14:textId="79E394A8" w:rsidR="00EF786E" w:rsidRDefault="00EF786E" w:rsidP="00EF786E">
            <w:pPr>
              <w:rPr>
                <w:rFonts w:ascii="DM Sans" w:hAnsi="DM Sans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sz w:val="21"/>
                <w:szCs w:val="21"/>
                <w:shd w:val="clear" w:color="auto" w:fill="FFFFFF"/>
              </w:rPr>
              <w:t>Bachelor of Science in Computer Science</w:t>
            </w:r>
          </w:p>
          <w:p w14:paraId="20E5BD8E" w14:textId="3440B09E" w:rsidR="00293D87" w:rsidRPr="00293D87" w:rsidRDefault="00293D87" w:rsidP="00293D87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B0F0"/>
                <w:sz w:val="18"/>
                <w:szCs w:val="22"/>
              </w:rPr>
            </w:pPr>
            <w:r>
              <w:rPr>
                <w:color w:val="00B0F0"/>
              </w:rPr>
              <w:t>CERTIFICATION</w:t>
            </w:r>
          </w:p>
          <w:p w14:paraId="2094C008" w14:textId="3B54F543" w:rsidR="00293D87" w:rsidRPr="00293D87" w:rsidRDefault="00293D87" w:rsidP="00293D87">
            <w:pPr>
              <w:pStyle w:val="Heading4"/>
              <w:numPr>
                <w:ilvl w:val="0"/>
                <w:numId w:val="5"/>
              </w:numPr>
              <w:rPr>
                <w:rFonts w:asciiTheme="majorHAnsi" w:hAnsiTheme="majorHAnsi"/>
                <w:szCs w:val="18"/>
              </w:rPr>
            </w:pPr>
            <w:r w:rsidRPr="00293D87">
              <w:rPr>
                <w:rFonts w:asciiTheme="majorHAnsi" w:hAnsiTheme="majorHAnsi" w:cs="Arial"/>
                <w:color w:val="1F1F1F"/>
                <w:szCs w:val="18"/>
                <w:shd w:val="clear" w:color="auto" w:fill="FFFFFF"/>
              </w:rPr>
              <w:t>Senior</w:t>
            </w:r>
            <w:r>
              <w:rPr>
                <w:rFonts w:asciiTheme="majorHAnsi" w:hAnsiTheme="majorHAnsi" w:cs="Arial"/>
                <w:color w:val="1F1F1F"/>
                <w:szCs w:val="18"/>
                <w:shd w:val="clear" w:color="auto" w:fill="FFFFFF"/>
              </w:rPr>
              <w:t xml:space="preserve"> Secondary</w:t>
            </w:r>
            <w:r w:rsidRPr="00293D87">
              <w:rPr>
                <w:rFonts w:asciiTheme="majorHAnsi" w:hAnsiTheme="majorHAnsi" w:cs="Arial"/>
                <w:color w:val="1F1F1F"/>
                <w:szCs w:val="18"/>
                <w:shd w:val="clear" w:color="auto" w:fill="FFFFFF"/>
              </w:rPr>
              <w:t xml:space="preserve"> School Certificate Examination (SSCE)</w:t>
            </w:r>
          </w:p>
          <w:p w14:paraId="28A5A650" w14:textId="2AF8A9BF" w:rsidR="00293D87" w:rsidRDefault="00293D87" w:rsidP="00293D87">
            <w:pPr>
              <w:pStyle w:val="Heading4"/>
              <w:numPr>
                <w:ilvl w:val="0"/>
                <w:numId w:val="5"/>
              </w:numPr>
            </w:pPr>
            <w:r>
              <w:t>Certificate Of Completion in Front-End Development</w:t>
            </w:r>
          </w:p>
          <w:p w14:paraId="6128D657" w14:textId="180AA2A5" w:rsidR="00293D87" w:rsidRPr="00293D87" w:rsidRDefault="00293D87" w:rsidP="00293D87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Certificate Of Diploma in Desktop Publishing.</w:t>
            </w:r>
          </w:p>
          <w:p w14:paraId="31609D6B" w14:textId="46DE5D38" w:rsidR="00EF786E" w:rsidRPr="00293D87" w:rsidRDefault="00293D87" w:rsidP="00EF786E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Diploma in Computer Engineering &amp; Laptop Repair</w:t>
            </w:r>
          </w:p>
          <w:sdt>
            <w:sdtPr>
              <w:id w:val="1001553383"/>
              <w:placeholder>
                <w:docPart w:val="ED2484A45DC04286A6C75520883AD23F"/>
              </w:placeholder>
              <w:temporary/>
              <w:showingPlcHdr/>
              <w15:appearance w15:val="hidden"/>
            </w:sdtPr>
            <w:sdtContent>
              <w:p w14:paraId="62758995" w14:textId="77777777" w:rsidR="00EF786E" w:rsidRDefault="00EF786E" w:rsidP="00EF786E">
                <w:pPr>
                  <w:pStyle w:val="Heading2"/>
                </w:pPr>
                <w:r w:rsidRPr="00661C9B">
                  <w:rPr>
                    <w:color w:val="00B0F0"/>
                  </w:rPr>
                  <w:t>WORK EXPERIENCE</w:t>
                </w:r>
              </w:p>
            </w:sdtContent>
          </w:sdt>
          <w:p w14:paraId="1EC5CE9C" w14:textId="77777777" w:rsidR="00A10433" w:rsidRPr="00FE0C1E" w:rsidRDefault="00A10433" w:rsidP="00A10433">
            <w:pPr>
              <w:pStyle w:val="Heading4"/>
              <w:rPr>
                <w:b w:val="0"/>
                <w:bCs/>
                <w:color w:val="20190B" w:themeColor="background2" w:themeShade="1A"/>
              </w:rPr>
            </w:pPr>
            <w:r w:rsidRPr="00241671">
              <w:rPr>
                <w:color w:val="355D7E" w:themeColor="accent1" w:themeShade="80"/>
                <w:u w:val="single"/>
              </w:rPr>
              <w:t>PIXONOMI</w:t>
            </w:r>
            <w:r>
              <w:rPr>
                <w:color w:val="355D7E" w:themeColor="accent1" w:themeShade="80"/>
              </w:rPr>
              <w:t xml:space="preserve"> </w:t>
            </w:r>
            <w:r w:rsidRPr="00241671">
              <w:rPr>
                <w:b w:val="0"/>
                <w:bCs/>
                <w:color w:val="355D7E" w:themeColor="accent1" w:themeShade="80"/>
              </w:rPr>
              <w:t>(</w:t>
            </w:r>
            <w:r w:rsidRPr="00241671">
              <w:rPr>
                <w:b w:val="0"/>
                <w:bCs/>
                <w:color w:val="20190B" w:themeColor="background2" w:themeShade="1A"/>
              </w:rPr>
              <w:t>FRONTEND</w:t>
            </w:r>
            <w:r w:rsidRPr="00FE0C1E">
              <w:rPr>
                <w:b w:val="0"/>
                <w:bCs/>
                <w:color w:val="20190B" w:themeColor="background2" w:themeShade="1A"/>
              </w:rPr>
              <w:t xml:space="preserve"> DEVELOPER)</w:t>
            </w:r>
          </w:p>
          <w:p w14:paraId="2594069F" w14:textId="77777777" w:rsidR="00A10433" w:rsidRDefault="00A10433" w:rsidP="00A10433">
            <w:r>
              <w:t>Dec 2023 – Till date | Texas, USA | Contract (Remote)</w:t>
            </w:r>
          </w:p>
          <w:p w14:paraId="3ACED455" w14:textId="77777777" w:rsidR="00A10433" w:rsidRPr="00FE0C1E" w:rsidRDefault="00A10433" w:rsidP="00A10433"/>
          <w:p w14:paraId="2BB4A12A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/>
              </w:rPr>
              <w:t xml:space="preserve">I </w:t>
            </w: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Redesigned the frontend of Pixonomi's website, incorporating additional user interface features for enhanced usability.</w:t>
            </w:r>
          </w:p>
          <w:p w14:paraId="4B978B65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/>
              </w:rPr>
              <w:t xml:space="preserve">I </w:t>
            </w: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 xml:space="preserve">Implemented various animations throughout the website </w:t>
            </w:r>
            <w:r>
              <w:rPr>
                <w:rFonts w:asciiTheme="majorHAnsi" w:hAnsiTheme="majorHAnsi" w:cs="Segoe UI"/>
                <w:color w:val="0D0D0D"/>
                <w:shd w:val="clear" w:color="auto" w:fill="FFFFFF"/>
              </w:rPr>
              <w:t xml:space="preserve">using CSS </w:t>
            </w: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to improve user engagement.</w:t>
            </w:r>
          </w:p>
          <w:p w14:paraId="0FCB71F1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Integrated Stripe for secure and efficient handling of client payments on the checkout page</w:t>
            </w:r>
            <w:r>
              <w:rPr>
                <w:rFonts w:asciiTheme="majorHAnsi" w:hAnsiTheme="majorHAnsi" w:cs="Segoe UI"/>
                <w:color w:val="0D0D0D"/>
                <w:shd w:val="clear" w:color="auto" w:fill="FFFFFF"/>
              </w:rPr>
              <w:t>.</w:t>
            </w:r>
          </w:p>
          <w:p w14:paraId="0ADEF2A3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Collaborated with other frontend and backend developers to seamlessly integrate APIs into the website.</w:t>
            </w:r>
          </w:p>
          <w:p w14:paraId="260F00A7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I helped the company build a new landing page and affiliate page to enhance the website's marketing capabilities.</w:t>
            </w:r>
          </w:p>
          <w:p w14:paraId="2898CB4E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Identified and rectified frontend bugs to ensure smooth user experience.</w:t>
            </w:r>
          </w:p>
          <w:p w14:paraId="08BC3180" w14:textId="77777777" w:rsidR="00A10433" w:rsidRPr="00EF786E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>Enhanced the website's responsiveness to cater to different screen sizes and devices.</w:t>
            </w:r>
          </w:p>
          <w:p w14:paraId="36C3BDE3" w14:textId="77777777" w:rsidR="00A10433" w:rsidRPr="00A10433" w:rsidRDefault="00A10433" w:rsidP="00A1043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cs="Segoe UI"/>
                <w:color w:val="0D0D0D"/>
                <w:shd w:val="clear" w:color="auto" w:fill="FFFFFF"/>
              </w:rPr>
              <w:t xml:space="preserve">We are </w:t>
            </w: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 xml:space="preserve">Currently </w:t>
            </w:r>
            <w:r>
              <w:rPr>
                <w:rFonts w:asciiTheme="majorHAnsi" w:hAnsiTheme="majorHAnsi" w:cs="Segoe UI"/>
                <w:color w:val="0D0D0D"/>
                <w:shd w:val="clear" w:color="auto" w:fill="FFFFFF"/>
              </w:rPr>
              <w:t>working on</w:t>
            </w:r>
            <w:r w:rsidRPr="00EF786E">
              <w:rPr>
                <w:rFonts w:asciiTheme="majorHAnsi" w:hAnsiTheme="majorHAnsi" w:cs="Segoe UI"/>
                <w:color w:val="0D0D0D"/>
                <w:shd w:val="clear" w:color="auto" w:fill="FFFFFF"/>
              </w:rPr>
              <w:t xml:space="preserve"> Pixonomi's dashboard to provide comprehensive data and analytics.</w:t>
            </w:r>
          </w:p>
          <w:p w14:paraId="0E5884C2" w14:textId="1386DA7A" w:rsidR="00A10433" w:rsidRDefault="00A10433" w:rsidP="00A10433">
            <w:pP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</w:pPr>
            <w:r w:rsidRPr="00A10433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>Stack: HTML5, CSS3, Javascript, Stripe, Go High Level</w:t>
            </w:r>
            <w:r w:rsidR="00CA79D4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 </w:t>
            </w:r>
            <w:r w:rsidRPr="00A10433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>(GHL),</w:t>
            </w:r>
            <w: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 Github,</w:t>
            </w:r>
            <w:r w:rsidRPr="00A10433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 Zoho Creator</w:t>
            </w:r>
            <w: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>, Docker.</w:t>
            </w:r>
          </w:p>
          <w:p w14:paraId="099B76BA" w14:textId="2C267E9C" w:rsidR="00293D87" w:rsidRDefault="00293D87" w:rsidP="00A10433">
            <w:pP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</w:pPr>
          </w:p>
          <w:p w14:paraId="6D360981" w14:textId="77777777" w:rsidR="00293D87" w:rsidRPr="00A34688" w:rsidRDefault="00293D87" w:rsidP="00293D87">
            <w:pPr>
              <w:pStyle w:val="Heading4"/>
              <w:rPr>
                <w:bCs/>
                <w:color w:val="355D7E" w:themeColor="accent1" w:themeShade="80"/>
              </w:rPr>
            </w:pPr>
            <w:r w:rsidRPr="00241671">
              <w:rPr>
                <w:color w:val="355D7E" w:themeColor="accent1" w:themeShade="80"/>
                <w:u w:val="single"/>
              </w:rPr>
              <w:t>TOSH</w:t>
            </w:r>
            <w:r w:rsidRPr="00A34688">
              <w:rPr>
                <w:color w:val="355D7E" w:themeColor="accent1" w:themeShade="80"/>
              </w:rPr>
              <w:t>-</w:t>
            </w:r>
            <w:r w:rsidRPr="00241671">
              <w:rPr>
                <w:color w:val="355D7E" w:themeColor="accent1" w:themeShade="80"/>
                <w:u w:val="single"/>
              </w:rPr>
              <w:t>CONSULT</w:t>
            </w:r>
            <w:r w:rsidRPr="00A34688">
              <w:rPr>
                <w:color w:val="355D7E" w:themeColor="accent1" w:themeShade="80"/>
              </w:rPr>
              <w:t xml:space="preserve"> </w:t>
            </w:r>
            <w:r w:rsidRPr="00241671">
              <w:rPr>
                <w:color w:val="355D7E" w:themeColor="accent1" w:themeShade="80"/>
                <w:u w:val="single"/>
              </w:rPr>
              <w:t>TECHNOLOY</w:t>
            </w:r>
            <w:r w:rsidRPr="00A34688">
              <w:rPr>
                <w:color w:val="355D7E" w:themeColor="accent1" w:themeShade="80"/>
              </w:rPr>
              <w:t xml:space="preserve">  </w:t>
            </w:r>
          </w:p>
          <w:p w14:paraId="4D178589" w14:textId="77777777" w:rsidR="00293D87" w:rsidRPr="000F088D" w:rsidRDefault="00293D87" w:rsidP="00293D87">
            <w:pPr>
              <w:pStyle w:val="Date"/>
            </w:pPr>
            <w:r>
              <w:t>2023</w:t>
            </w:r>
            <w:r w:rsidRPr="004D3011">
              <w:t>–</w:t>
            </w:r>
            <w:r>
              <w:t xml:space="preserve">2024 | Ilorin, Kwara State, Nigeria | INTERNSHIP </w:t>
            </w:r>
          </w:p>
          <w:p w14:paraId="1A6AB35C" w14:textId="77777777" w:rsidR="00293D87" w:rsidRPr="007E1B25" w:rsidRDefault="00293D87" w:rsidP="00293D87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7E1B25">
              <w:rPr>
                <w:szCs w:val="18"/>
                <w:shd w:val="clear" w:color="auto" w:fill="FFFFFF"/>
              </w:rPr>
              <w:t>Leveraged frameworks such as React.js, Tailwind CSS, and Node.js to design and implement responsive user interfaces for real-life projects.</w:t>
            </w:r>
          </w:p>
          <w:p w14:paraId="0A6F9B0E" w14:textId="77777777" w:rsidR="00293D87" w:rsidRPr="007E1B25" w:rsidRDefault="00293D87" w:rsidP="00293D8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0000" w:themeColor="text1"/>
                <w:szCs w:val="18"/>
              </w:rPr>
            </w:pPr>
            <w:r w:rsidRPr="007E1B25">
              <w:rPr>
                <w:rFonts w:asciiTheme="majorHAnsi" w:hAnsiTheme="majorHAnsi" w:cs="Courier New"/>
                <w:color w:val="000000" w:themeColor="text1"/>
                <w:szCs w:val="18"/>
              </w:rPr>
              <w:t>Collaborated closely with backend developers to integrate frontend and backend systems, ensuring seamless data flow and functionality.</w:t>
            </w:r>
          </w:p>
          <w:p w14:paraId="769C1843" w14:textId="77777777" w:rsidR="00293D87" w:rsidRPr="007E1B25" w:rsidRDefault="00293D87" w:rsidP="00293D8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0000" w:themeColor="text1"/>
                <w:szCs w:val="18"/>
              </w:rPr>
            </w:pPr>
            <w:r w:rsidRPr="007E1B25">
              <w:rPr>
                <w:rFonts w:asciiTheme="majorHAnsi" w:hAnsiTheme="majorHAnsi" w:cs="Courier New"/>
                <w:color w:val="000000" w:themeColor="text1"/>
                <w:szCs w:val="18"/>
              </w:rPr>
              <w:t>Conducted code reviews to ensure code quality, maintainability, and adherence to coding standards.</w:t>
            </w:r>
          </w:p>
          <w:p w14:paraId="5D5BBAAC" w14:textId="77777777" w:rsidR="00293D87" w:rsidRPr="007E1B25" w:rsidRDefault="00293D87" w:rsidP="00293D8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0000" w:themeColor="text1"/>
                <w:szCs w:val="18"/>
              </w:rPr>
            </w:pPr>
            <w:r w:rsidRPr="007E1B25">
              <w:rPr>
                <w:rFonts w:asciiTheme="majorHAnsi" w:hAnsiTheme="majorHAnsi" w:cs="Courier New"/>
                <w:color w:val="000000" w:themeColor="text1"/>
                <w:szCs w:val="18"/>
              </w:rPr>
              <w:t>Integrated third-party APIs to enhance the functionality of web applications.</w:t>
            </w:r>
          </w:p>
          <w:p w14:paraId="23154DE6" w14:textId="77777777" w:rsidR="00293D87" w:rsidRPr="00A34688" w:rsidRDefault="00293D87" w:rsidP="00293D8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0000" w:themeColor="text1"/>
                <w:szCs w:val="18"/>
              </w:rPr>
            </w:pPr>
            <w:r w:rsidRPr="007E1B25">
              <w:rPr>
                <w:rFonts w:asciiTheme="majorHAnsi" w:hAnsiTheme="majorHAnsi" w:cs="Courier New"/>
                <w:color w:val="000000" w:themeColor="text1"/>
                <w:szCs w:val="18"/>
              </w:rPr>
              <w:t>Engaged in user testing and feedback sessions to iteratively improve and refine frontend designs.</w:t>
            </w:r>
          </w:p>
          <w:p w14:paraId="035A3C3C" w14:textId="77777777" w:rsidR="00293D87" w:rsidRDefault="00293D87" w:rsidP="00293D87">
            <w:pPr>
              <w:rPr>
                <w:rFonts w:asciiTheme="majorHAnsi" w:hAnsiTheme="majorHAnsi"/>
                <w:color w:val="000000" w:themeColor="text1"/>
                <w:szCs w:val="18"/>
              </w:rPr>
            </w:pPr>
          </w:p>
          <w:p w14:paraId="37C58ECF" w14:textId="77777777" w:rsidR="00293D87" w:rsidRDefault="00293D87" w:rsidP="00293D87">
            <w:pP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   </w:t>
            </w:r>
            <w:r w:rsidRPr="00A34688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Stack: HTML5, CSS3, Javascript, </w:t>
            </w:r>
            <w: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>EJS, React.JS, TailwindCss,Github.</w:t>
            </w:r>
          </w:p>
          <w:p w14:paraId="5BD3F39F" w14:textId="310459D7" w:rsidR="00293D87" w:rsidRDefault="00293D87" w:rsidP="00A10433">
            <w:pPr>
              <w:rPr>
                <w:rFonts w:asciiTheme="majorHAnsi" w:hAnsiTheme="majorHAnsi"/>
              </w:rPr>
            </w:pPr>
          </w:p>
          <w:p w14:paraId="0EF76141" w14:textId="435AAD6A" w:rsidR="00293D87" w:rsidRDefault="00293D87" w:rsidP="00A10433">
            <w:pPr>
              <w:rPr>
                <w:rFonts w:asciiTheme="majorHAnsi" w:hAnsiTheme="majorHAnsi"/>
              </w:rPr>
            </w:pPr>
          </w:p>
          <w:p w14:paraId="08BB9B32" w14:textId="203D7EEB" w:rsidR="00293D87" w:rsidRDefault="00293D87" w:rsidP="00A10433">
            <w:pPr>
              <w:rPr>
                <w:rFonts w:asciiTheme="majorHAnsi" w:hAnsiTheme="majorHAnsi"/>
              </w:rPr>
            </w:pPr>
          </w:p>
          <w:p w14:paraId="723AC839" w14:textId="77777777" w:rsidR="00293D87" w:rsidRPr="00A10433" w:rsidRDefault="00293D87" w:rsidP="00A10433">
            <w:pPr>
              <w:rPr>
                <w:rFonts w:asciiTheme="majorHAnsi" w:hAnsiTheme="majorHAnsi"/>
              </w:rPr>
            </w:pPr>
          </w:p>
          <w:p w14:paraId="0C66513F" w14:textId="77777777" w:rsidR="00A10433" w:rsidRDefault="00A10433" w:rsidP="00EF786E">
            <w:pPr>
              <w:pStyle w:val="Heading4"/>
              <w:rPr>
                <w:color w:val="355D7E" w:themeColor="accent1" w:themeShade="80"/>
                <w:u w:val="single"/>
              </w:rPr>
            </w:pPr>
          </w:p>
          <w:p w14:paraId="6F86BB21" w14:textId="77777777" w:rsidR="00A10433" w:rsidRDefault="00A10433" w:rsidP="00EF786E">
            <w:pPr>
              <w:pStyle w:val="Heading4"/>
              <w:rPr>
                <w:color w:val="355D7E" w:themeColor="accent1" w:themeShade="80"/>
                <w:u w:val="single"/>
              </w:rPr>
            </w:pPr>
          </w:p>
          <w:p w14:paraId="522BF85D" w14:textId="4C478A05" w:rsidR="00EF786E" w:rsidRDefault="00EF786E" w:rsidP="00EF786E">
            <w:pPr>
              <w:pStyle w:val="Heading4"/>
              <w:rPr>
                <w:bCs/>
              </w:rPr>
            </w:pPr>
            <w:r w:rsidRPr="00241671">
              <w:rPr>
                <w:color w:val="355D7E" w:themeColor="accent1" w:themeShade="80"/>
                <w:u w:val="single"/>
              </w:rPr>
              <w:t>UPRIGHT</w:t>
            </w:r>
            <w:r w:rsidRPr="00A34688">
              <w:rPr>
                <w:color w:val="355D7E" w:themeColor="accent1" w:themeShade="80"/>
              </w:rPr>
              <w:t>-</w:t>
            </w:r>
            <w:r w:rsidRPr="00241671">
              <w:rPr>
                <w:color w:val="355D7E" w:themeColor="accent1" w:themeShade="80"/>
                <w:u w:val="single"/>
              </w:rPr>
              <w:t>LINK</w:t>
            </w:r>
            <w:r w:rsidRPr="00A34688">
              <w:rPr>
                <w:color w:val="355D7E" w:themeColor="accent1" w:themeShade="80"/>
              </w:rPr>
              <w:t xml:space="preserve"> </w:t>
            </w:r>
            <w:r w:rsidRPr="00241671">
              <w:rPr>
                <w:color w:val="355D7E" w:themeColor="accent1" w:themeShade="80"/>
                <w:u w:val="single"/>
              </w:rPr>
              <w:t>SOLUTION</w:t>
            </w:r>
            <w:r w:rsidRPr="00A34688">
              <w:rPr>
                <w:b w:val="0"/>
                <w:bCs/>
                <w:color w:val="355D7E" w:themeColor="accent1" w:themeShade="80"/>
              </w:rPr>
              <w:t xml:space="preserve"> </w:t>
            </w:r>
            <w:r w:rsidRPr="000F088D">
              <w:rPr>
                <w:b w:val="0"/>
                <w:bCs/>
              </w:rPr>
              <w:t>(</w:t>
            </w:r>
            <w:r w:rsidRPr="000F088D">
              <w:rPr>
                <w:b w:val="0"/>
                <w:bCs/>
                <w:color w:val="000000" w:themeColor="text1"/>
              </w:rPr>
              <w:t>JUNIOR FRONTEND DEVELOPER)</w:t>
            </w:r>
            <w:r w:rsidRPr="000F088D">
              <w:rPr>
                <w:b w:val="0"/>
                <w:bCs/>
              </w:rPr>
              <w:t xml:space="preserve"> </w:t>
            </w:r>
          </w:p>
          <w:p w14:paraId="7BE3DC73" w14:textId="77777777" w:rsidR="00EF786E" w:rsidRDefault="00EF786E" w:rsidP="00EF786E">
            <w:pPr>
              <w:pStyle w:val="Date"/>
            </w:pPr>
            <w:r>
              <w:t>2021</w:t>
            </w:r>
            <w:r w:rsidRPr="00036450">
              <w:t>–</w:t>
            </w:r>
            <w:r>
              <w:t>2023 | Ikeja, Lagos State, Nigeria | Full-Time (Onsite)</w:t>
            </w:r>
          </w:p>
          <w:p w14:paraId="6F8D31B8" w14:textId="77777777" w:rsidR="00EF786E" w:rsidRDefault="00EF786E" w:rsidP="00EF786E">
            <w:pPr>
              <w:pStyle w:val="ListParagraph"/>
              <w:numPr>
                <w:ilvl w:val="0"/>
                <w:numId w:val="1"/>
              </w:numPr>
            </w:pPr>
            <w:r>
              <w:t>Collaborated with cross-functional teams to create and maintain visually appealing and responsive websites, ensuring optimal user experiences.</w:t>
            </w:r>
          </w:p>
          <w:p w14:paraId="16B9491F" w14:textId="473D9EB9" w:rsidR="00EF786E" w:rsidRDefault="00EF786E" w:rsidP="00EF786E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and </w:t>
            </w:r>
            <w:r>
              <w:t>implemented</w:t>
            </w:r>
            <w:r>
              <w:t xml:space="preserve"> custom front-end solution using HTML5, CSS3 and Javascript, adhering to modern web standards and best practices.</w:t>
            </w:r>
          </w:p>
          <w:p w14:paraId="5D36E5AE" w14:textId="77777777" w:rsidR="00EF786E" w:rsidRPr="00661C9B" w:rsidRDefault="00EF786E" w:rsidP="00EF786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18"/>
              </w:rPr>
            </w:pPr>
            <w:r w:rsidRPr="00661C9B">
              <w:rPr>
                <w:rFonts w:cs="Courier New"/>
                <w:color w:val="000000" w:themeColor="text1"/>
                <w:szCs w:val="18"/>
              </w:rPr>
              <w:t>Designed and customized WordPress themes and templates to meet client requirements, enhancing website aesthetics and functionality.</w:t>
            </w:r>
          </w:p>
          <w:p w14:paraId="1E161FA0" w14:textId="77777777" w:rsidR="00EF786E" w:rsidRPr="00661C9B" w:rsidRDefault="00EF786E" w:rsidP="00EF786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18"/>
              </w:rPr>
            </w:pPr>
            <w:r w:rsidRPr="00661C9B">
              <w:rPr>
                <w:rFonts w:cs="Courier New"/>
                <w:color w:val="000000" w:themeColor="text1"/>
                <w:szCs w:val="18"/>
              </w:rPr>
              <w:t>Conducted thorough testing and debugging to identify and resolve issues, ensuring seamless website performance across various browsers and devices.</w:t>
            </w:r>
          </w:p>
          <w:p w14:paraId="51C807AE" w14:textId="77777777" w:rsidR="00EF786E" w:rsidRPr="00A34688" w:rsidRDefault="00EF786E" w:rsidP="00EF786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0000" w:themeColor="text1"/>
                <w:szCs w:val="18"/>
              </w:rPr>
            </w:pPr>
            <w:r w:rsidRPr="00661C9B">
              <w:rPr>
                <w:rFonts w:asciiTheme="majorHAnsi" w:hAnsiTheme="majorHAnsi" w:cs="Courier New"/>
                <w:color w:val="000000" w:themeColor="text1"/>
                <w:szCs w:val="18"/>
              </w:rPr>
              <w:t>Worked closely with clients to gather project specifications, provide progress updates, and incorporate feedback, resulting in high client satisfaction and project success</w:t>
            </w:r>
            <w:r>
              <w:rPr>
                <w:rFonts w:asciiTheme="majorHAnsi" w:hAnsiTheme="majorHAnsi" w:cs="Courier New"/>
                <w:color w:val="000000" w:themeColor="text1"/>
                <w:szCs w:val="18"/>
              </w:rPr>
              <w:t>.</w:t>
            </w:r>
          </w:p>
          <w:p w14:paraId="01DB6DCA" w14:textId="77777777" w:rsidR="00EF786E" w:rsidRPr="00A34688" w:rsidRDefault="00EF786E" w:rsidP="00EF786E">
            <w:pPr>
              <w:rPr>
                <w:rFonts w:asciiTheme="majorHAnsi" w:hAnsiTheme="majorHAnsi"/>
                <w:color w:val="000000" w:themeColor="text1"/>
                <w:szCs w:val="18"/>
              </w:rPr>
            </w:pPr>
          </w:p>
          <w:p w14:paraId="5A0F8E1C" w14:textId="77777777" w:rsidR="00EF786E" w:rsidRDefault="00EF786E" w:rsidP="00EF786E">
            <w:pP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 xml:space="preserve">         </w:t>
            </w:r>
            <w:r w:rsidRPr="00A34688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Cs w:val="18"/>
              </w:rPr>
              <w:t>Stack: HTML5, CSS3, Javascript, Wordpress</w:t>
            </w:r>
          </w:p>
          <w:p w14:paraId="027C1258" w14:textId="77777777" w:rsidR="00EF786E" w:rsidRDefault="00EF786E" w:rsidP="00EF786E"/>
          <w:p w14:paraId="46CBB600" w14:textId="77777777" w:rsidR="00EF786E" w:rsidRDefault="00EF786E" w:rsidP="00EF786E"/>
          <w:p w14:paraId="1011FFEF" w14:textId="77777777" w:rsidR="00EF786E" w:rsidRPr="00A34688" w:rsidRDefault="00EF786E" w:rsidP="00EF786E">
            <w:pPr>
              <w:rPr>
                <w:color w:val="355D7E" w:themeColor="accent1" w:themeShade="80"/>
              </w:rPr>
            </w:pPr>
          </w:p>
          <w:p w14:paraId="736B10ED" w14:textId="6CD87349" w:rsidR="00EF786E" w:rsidRPr="00EF786E" w:rsidRDefault="00EF786E" w:rsidP="00293D87"/>
        </w:tc>
      </w:tr>
      <w:tr w:rsidR="001A20E5" w14:paraId="124BD4E5" w14:textId="77777777" w:rsidTr="001A20E5">
        <w:trPr>
          <w:gridAfter w:val="1"/>
          <w:wAfter w:w="6470" w:type="dxa"/>
        </w:trPr>
        <w:tc>
          <w:tcPr>
            <w:tcW w:w="3420" w:type="dxa"/>
          </w:tcPr>
          <w:p w14:paraId="6E934A83" w14:textId="28882BF1" w:rsidR="001A20E5" w:rsidRDefault="001A20E5" w:rsidP="004D3011"/>
          <w:p w14:paraId="0F0E244B" w14:textId="77777777" w:rsidR="001A20E5" w:rsidRDefault="001A20E5" w:rsidP="004D3011"/>
          <w:p w14:paraId="3E420D7A" w14:textId="45CCBC04" w:rsidR="00CF6A6D" w:rsidRPr="001A20E5" w:rsidRDefault="00CF6A6D" w:rsidP="00CF6A6D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070BCA3B" w14:textId="77777777" w:rsidR="001A20E5" w:rsidRDefault="001A20E5" w:rsidP="000C45FF">
            <w:pPr>
              <w:tabs>
                <w:tab w:val="left" w:pos="990"/>
              </w:tabs>
            </w:pPr>
          </w:p>
        </w:tc>
      </w:tr>
      <w:tr w:rsidR="00A34688" w14:paraId="681B7472" w14:textId="77777777" w:rsidTr="001A20E5">
        <w:tc>
          <w:tcPr>
            <w:tcW w:w="3420" w:type="dxa"/>
          </w:tcPr>
          <w:p w14:paraId="7E29A1E5" w14:textId="77777777" w:rsidR="00A34688" w:rsidRDefault="00A34688" w:rsidP="00036450">
            <w:pPr>
              <w:pStyle w:val="Heading3"/>
            </w:pPr>
          </w:p>
        </w:tc>
        <w:tc>
          <w:tcPr>
            <w:tcW w:w="720" w:type="dxa"/>
          </w:tcPr>
          <w:p w14:paraId="1E34D9DC" w14:textId="77777777" w:rsidR="00A34688" w:rsidRDefault="00A34688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D07F0BB" w14:textId="77777777" w:rsidR="00A34688" w:rsidRDefault="00A34688" w:rsidP="00036450">
            <w:pPr>
              <w:pStyle w:val="Heading2"/>
            </w:pPr>
          </w:p>
          <w:p w14:paraId="4EA351F8" w14:textId="77777777" w:rsidR="00CA79D4" w:rsidRDefault="00CA79D4" w:rsidP="00CA79D4"/>
          <w:p w14:paraId="6C969693" w14:textId="24AAFC71" w:rsidR="00CA79D4" w:rsidRPr="00CA79D4" w:rsidRDefault="00CA79D4" w:rsidP="00CA79D4"/>
        </w:tc>
      </w:tr>
    </w:tbl>
    <w:p w14:paraId="0E2BD495" w14:textId="77777777" w:rsidR="00C750A6" w:rsidRDefault="00C750A6" w:rsidP="000C45FF">
      <w:pPr>
        <w:tabs>
          <w:tab w:val="left" w:pos="990"/>
        </w:tabs>
      </w:pPr>
    </w:p>
    <w:sectPr w:rsidR="00C750A6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8A04" w14:textId="77777777" w:rsidR="00C750A6" w:rsidRDefault="00C750A6" w:rsidP="000C45FF">
      <w:r>
        <w:separator/>
      </w:r>
    </w:p>
  </w:endnote>
  <w:endnote w:type="continuationSeparator" w:id="0">
    <w:p w14:paraId="04D57EB9" w14:textId="77777777" w:rsidR="00C750A6" w:rsidRDefault="00C750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0AEF" w14:textId="77777777" w:rsidR="00C750A6" w:rsidRDefault="00C750A6" w:rsidP="000C45FF">
      <w:r>
        <w:separator/>
      </w:r>
    </w:p>
  </w:footnote>
  <w:footnote w:type="continuationSeparator" w:id="0">
    <w:p w14:paraId="420AFB08" w14:textId="77777777" w:rsidR="00C750A6" w:rsidRDefault="00C750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690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C611D" wp14:editId="1FA6685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389"/>
    <w:multiLevelType w:val="hybridMultilevel"/>
    <w:tmpl w:val="AA40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848"/>
    <w:multiLevelType w:val="hybridMultilevel"/>
    <w:tmpl w:val="FD3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64E"/>
    <w:multiLevelType w:val="hybridMultilevel"/>
    <w:tmpl w:val="6DFAA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230B"/>
    <w:multiLevelType w:val="hybridMultilevel"/>
    <w:tmpl w:val="2270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6143"/>
    <w:multiLevelType w:val="hybridMultilevel"/>
    <w:tmpl w:val="4384B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56ED"/>
    <w:multiLevelType w:val="hybridMultilevel"/>
    <w:tmpl w:val="038C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E2FEE"/>
    <w:multiLevelType w:val="hybridMultilevel"/>
    <w:tmpl w:val="05CCB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3725B"/>
    <w:multiLevelType w:val="hybridMultilevel"/>
    <w:tmpl w:val="B75AA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49181">
    <w:abstractNumId w:val="3"/>
  </w:num>
  <w:num w:numId="2" w16cid:durableId="1753812045">
    <w:abstractNumId w:val="0"/>
  </w:num>
  <w:num w:numId="3" w16cid:durableId="1490974225">
    <w:abstractNumId w:val="5"/>
  </w:num>
  <w:num w:numId="4" w16cid:durableId="1948150294">
    <w:abstractNumId w:val="1"/>
  </w:num>
  <w:num w:numId="5" w16cid:durableId="1635210931">
    <w:abstractNumId w:val="6"/>
  </w:num>
  <w:num w:numId="6" w16cid:durableId="72363582">
    <w:abstractNumId w:val="2"/>
  </w:num>
  <w:num w:numId="7" w16cid:durableId="2090687284">
    <w:abstractNumId w:val="4"/>
  </w:num>
  <w:num w:numId="8" w16cid:durableId="848445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A6"/>
    <w:rsid w:val="00036450"/>
    <w:rsid w:val="00094499"/>
    <w:rsid w:val="000C45FF"/>
    <w:rsid w:val="000E3FD1"/>
    <w:rsid w:val="000F088D"/>
    <w:rsid w:val="00112054"/>
    <w:rsid w:val="001317D8"/>
    <w:rsid w:val="001525E1"/>
    <w:rsid w:val="00180329"/>
    <w:rsid w:val="0019001F"/>
    <w:rsid w:val="001A20E5"/>
    <w:rsid w:val="001A74A5"/>
    <w:rsid w:val="001B2ABD"/>
    <w:rsid w:val="001E0391"/>
    <w:rsid w:val="001E1759"/>
    <w:rsid w:val="001F1ECC"/>
    <w:rsid w:val="002400EB"/>
    <w:rsid w:val="00241671"/>
    <w:rsid w:val="00256CF7"/>
    <w:rsid w:val="00281FD5"/>
    <w:rsid w:val="00293D87"/>
    <w:rsid w:val="002B2AD1"/>
    <w:rsid w:val="002D20C2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36E10"/>
    <w:rsid w:val="00646E75"/>
    <w:rsid w:val="00661C9B"/>
    <w:rsid w:val="006771D0"/>
    <w:rsid w:val="00715FCB"/>
    <w:rsid w:val="00743101"/>
    <w:rsid w:val="00764C9F"/>
    <w:rsid w:val="007775E1"/>
    <w:rsid w:val="007867A0"/>
    <w:rsid w:val="007927F5"/>
    <w:rsid w:val="007E1B25"/>
    <w:rsid w:val="00802CA0"/>
    <w:rsid w:val="0082437B"/>
    <w:rsid w:val="008D3EF0"/>
    <w:rsid w:val="009260CD"/>
    <w:rsid w:val="00940A66"/>
    <w:rsid w:val="00952C25"/>
    <w:rsid w:val="00A10433"/>
    <w:rsid w:val="00A2118D"/>
    <w:rsid w:val="00A34688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50A6"/>
    <w:rsid w:val="00C9578B"/>
    <w:rsid w:val="00CA79D4"/>
    <w:rsid w:val="00CB0055"/>
    <w:rsid w:val="00CF6A6D"/>
    <w:rsid w:val="00D2522B"/>
    <w:rsid w:val="00D422DE"/>
    <w:rsid w:val="00D5459D"/>
    <w:rsid w:val="00DA1F4D"/>
    <w:rsid w:val="00DD172A"/>
    <w:rsid w:val="00E25A26"/>
    <w:rsid w:val="00E4381A"/>
    <w:rsid w:val="00E55D74"/>
    <w:rsid w:val="00EF786E"/>
    <w:rsid w:val="00F60274"/>
    <w:rsid w:val="00F77FB9"/>
    <w:rsid w:val="00FB068F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0FD8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661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61C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B2AD1"/>
    <w:rPr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6A6D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mi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ontend-portfolio-1qie.vercel.app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rismi-david-a589b221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8DF09E9D-ACFC-464F-83AC-E8B06C880A0B%7d\%7bACE8C414-B167-4350-B424-C945AF04F89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61D113C4B4BDD9C2212A6ACCE6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7A1AE-3421-4992-BCCD-D188D6F37E91}"/>
      </w:docPartPr>
      <w:docPartBody>
        <w:p w:rsidR="00000000" w:rsidRDefault="004B0FD7" w:rsidP="004B0FD7">
          <w:pPr>
            <w:pStyle w:val="F7361D113C4B4BDD9C2212A6ACCE68CD"/>
          </w:pPr>
          <w:r w:rsidRPr="00036450">
            <w:t>EDUCATION</w:t>
          </w:r>
        </w:p>
      </w:docPartBody>
    </w:docPart>
    <w:docPart>
      <w:docPartPr>
        <w:name w:val="ED2484A45DC04286A6C75520883AD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DF5B-DB11-4B55-83E6-CB072ABD2C16}"/>
      </w:docPartPr>
      <w:docPartBody>
        <w:p w:rsidR="00000000" w:rsidRDefault="004B0FD7" w:rsidP="004B0FD7">
          <w:pPr>
            <w:pStyle w:val="ED2484A45DC04286A6C75520883AD23F"/>
          </w:pPr>
          <w:r w:rsidRPr="00036450">
            <w:t>WORK EXPERIENCE</w:t>
          </w:r>
        </w:p>
      </w:docPartBody>
    </w:docPart>
    <w:docPart>
      <w:docPartPr>
        <w:name w:val="DC18C9CE6A26445F81C01429C84E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8E11-5FBC-4789-8F15-61703AD82B10}"/>
      </w:docPartPr>
      <w:docPartBody>
        <w:p w:rsidR="00000000" w:rsidRDefault="004B0FD7" w:rsidP="004B0FD7">
          <w:pPr>
            <w:pStyle w:val="DC18C9CE6A26445F81C01429C84E71AC"/>
          </w:pPr>
          <w:r w:rsidRPr="004D3011">
            <w:t>PHONE:</w:t>
          </w:r>
        </w:p>
      </w:docPartBody>
    </w:docPart>
    <w:docPart>
      <w:docPartPr>
        <w:name w:val="CEC3821C551F475BAF26F6181AC2A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FC45F-B9D5-4820-9F41-42F9A6473B66}"/>
      </w:docPartPr>
      <w:docPartBody>
        <w:p w:rsidR="00000000" w:rsidRDefault="004B0FD7" w:rsidP="004B0FD7">
          <w:pPr>
            <w:pStyle w:val="CEC3821C551F475BAF26F6181AC2ABD4"/>
          </w:pPr>
          <w:r w:rsidRPr="004D3011">
            <w:t>EMAIL:</w:t>
          </w:r>
        </w:p>
      </w:docPartBody>
    </w:docPart>
    <w:docPart>
      <w:docPartPr>
        <w:name w:val="E1CD4E4688F545279B34E0939F0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AA3A-E5B7-4E77-ADB0-F3B18C260725}"/>
      </w:docPartPr>
      <w:docPartBody>
        <w:p w:rsidR="00000000" w:rsidRDefault="004B0FD7" w:rsidP="004B0FD7">
          <w:pPr>
            <w:pStyle w:val="E1CD4E4688F545279B34E0939F0B5971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D7"/>
    <w:rsid w:val="004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0F3B003474AE39195ED8A942A33B1">
    <w:name w:val="FA00F3B003474AE39195ED8A942A33B1"/>
  </w:style>
  <w:style w:type="paragraph" w:customStyle="1" w:styleId="997F3A6630E541589972077E17210C4D">
    <w:name w:val="997F3A6630E541589972077E17210C4D"/>
  </w:style>
  <w:style w:type="paragraph" w:customStyle="1" w:styleId="FC97E2A2A03B4B23BC5FF3C8658D4CAE">
    <w:name w:val="FC97E2A2A03B4B23BC5FF3C8658D4CAE"/>
  </w:style>
  <w:style w:type="paragraph" w:customStyle="1" w:styleId="61A2E7DC413D4CAAA9D9B7965DF3BC9F">
    <w:name w:val="61A2E7DC413D4CAAA9D9B7965DF3BC9F"/>
  </w:style>
  <w:style w:type="paragraph" w:customStyle="1" w:styleId="2721E7570AB346518425F93E48BEC200">
    <w:name w:val="2721E7570AB346518425F93E48BEC200"/>
  </w:style>
  <w:style w:type="paragraph" w:customStyle="1" w:styleId="1E3E8C270FE84381814003A2D1A9EC20">
    <w:name w:val="1E3E8C270FE84381814003A2D1A9EC20"/>
  </w:style>
  <w:style w:type="paragraph" w:customStyle="1" w:styleId="D62B8E3427D048BF9A0D4093D5716ECC">
    <w:name w:val="D62B8E3427D048BF9A0D4093D5716ECC"/>
  </w:style>
  <w:style w:type="paragraph" w:customStyle="1" w:styleId="42A8FB9B2B544514B8857E91F40817B4">
    <w:name w:val="42A8FB9B2B544514B8857E91F40817B4"/>
  </w:style>
  <w:style w:type="paragraph" w:customStyle="1" w:styleId="33346969005A4CFA86923AC0928DE7EF">
    <w:name w:val="33346969005A4CFA86923AC0928DE7EF"/>
  </w:style>
  <w:style w:type="paragraph" w:customStyle="1" w:styleId="0715069C4D524771B9404918AA006AF9">
    <w:name w:val="0715069C4D524771B9404918AA006A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8700A9870764E62B00EC0F64E69B2E3">
    <w:name w:val="B8700A9870764E62B00EC0F64E69B2E3"/>
  </w:style>
  <w:style w:type="paragraph" w:customStyle="1" w:styleId="42B1CEF29D7D4932B28C93CDF43D8B45">
    <w:name w:val="42B1CEF29D7D4932B28C93CDF43D8B45"/>
  </w:style>
  <w:style w:type="paragraph" w:customStyle="1" w:styleId="C006352FC68F402F91CFA54EFC22ACCA">
    <w:name w:val="C006352FC68F402F91CFA54EFC22ACCA"/>
  </w:style>
  <w:style w:type="paragraph" w:customStyle="1" w:styleId="02B73438F9FD4D0CB993C6D48E2D29BA">
    <w:name w:val="02B73438F9FD4D0CB993C6D48E2D29BA"/>
  </w:style>
  <w:style w:type="paragraph" w:customStyle="1" w:styleId="29CE88C98C7847D886A82DBB1A2112E0">
    <w:name w:val="29CE88C98C7847D886A82DBB1A2112E0"/>
  </w:style>
  <w:style w:type="paragraph" w:customStyle="1" w:styleId="8E85BD3F2B594831AF6EECC5EFCD8670">
    <w:name w:val="8E85BD3F2B594831AF6EECC5EFCD8670"/>
  </w:style>
  <w:style w:type="paragraph" w:customStyle="1" w:styleId="474384AD0FEC4A8B8850E4D0E485E422">
    <w:name w:val="474384AD0FEC4A8B8850E4D0E485E422"/>
  </w:style>
  <w:style w:type="paragraph" w:customStyle="1" w:styleId="2EDA03B7696B488A8BDF3F8DAF8AB040">
    <w:name w:val="2EDA03B7696B488A8BDF3F8DAF8AB040"/>
  </w:style>
  <w:style w:type="paragraph" w:customStyle="1" w:styleId="3D7D7C2CB83040A9835DA916777CF292">
    <w:name w:val="3D7D7C2CB83040A9835DA916777CF292"/>
  </w:style>
  <w:style w:type="paragraph" w:customStyle="1" w:styleId="B4C88C61845B4888AC1F8357A2FA2ABC">
    <w:name w:val="B4C88C61845B4888AC1F8357A2FA2ABC"/>
  </w:style>
  <w:style w:type="paragraph" w:customStyle="1" w:styleId="11C9177D1ED9475A936FEB450C407016">
    <w:name w:val="11C9177D1ED9475A936FEB450C407016"/>
  </w:style>
  <w:style w:type="paragraph" w:customStyle="1" w:styleId="F7FBAD6E11E74F23A2D37E727EFBCBCA">
    <w:name w:val="F7FBAD6E11E74F23A2D37E727EFBCBCA"/>
  </w:style>
  <w:style w:type="paragraph" w:customStyle="1" w:styleId="89E03D65B968447A8E4F2A9C00144E9E">
    <w:name w:val="89E03D65B968447A8E4F2A9C00144E9E"/>
  </w:style>
  <w:style w:type="paragraph" w:customStyle="1" w:styleId="2AA1A01826954CAF96479586C2442DDA">
    <w:name w:val="2AA1A01826954CAF96479586C2442DDA"/>
  </w:style>
  <w:style w:type="paragraph" w:customStyle="1" w:styleId="FDBB9A9A62B942BB8DC09AC2165BCC19">
    <w:name w:val="FDBB9A9A62B942BB8DC09AC2165BCC19"/>
  </w:style>
  <w:style w:type="paragraph" w:customStyle="1" w:styleId="551CDFFF2A6944FBA23C02C9A5E378B6">
    <w:name w:val="551CDFFF2A6944FBA23C02C9A5E378B6"/>
  </w:style>
  <w:style w:type="paragraph" w:customStyle="1" w:styleId="7C456791CAC94A5D9EB3BA303EADB840">
    <w:name w:val="7C456791CAC94A5D9EB3BA303EADB840"/>
  </w:style>
  <w:style w:type="paragraph" w:customStyle="1" w:styleId="71BAB33542CD4FA39A0B4C85969429CE">
    <w:name w:val="71BAB33542CD4FA39A0B4C85969429CE"/>
  </w:style>
  <w:style w:type="paragraph" w:customStyle="1" w:styleId="10D7FC72E5674BE089DE3C073A1B2C22">
    <w:name w:val="10D7FC72E5674BE089DE3C073A1B2C22"/>
  </w:style>
  <w:style w:type="paragraph" w:customStyle="1" w:styleId="5486C5BAF3214D4AAE97BB0DDA41DA7A">
    <w:name w:val="5486C5BAF3214D4AAE97BB0DDA41DA7A"/>
  </w:style>
  <w:style w:type="paragraph" w:customStyle="1" w:styleId="40A3ABFB40894A83A2A92AEC5A681356">
    <w:name w:val="40A3ABFB40894A83A2A92AEC5A681356"/>
  </w:style>
  <w:style w:type="paragraph" w:customStyle="1" w:styleId="84A2A38CC9284E96A44B67C95C88B22E">
    <w:name w:val="84A2A38CC9284E96A44B67C95C88B22E"/>
  </w:style>
  <w:style w:type="paragraph" w:customStyle="1" w:styleId="7A34288B2F9541B09B81DEBD7DDA4E45">
    <w:name w:val="7A34288B2F9541B09B81DEBD7DDA4E45"/>
  </w:style>
  <w:style w:type="paragraph" w:customStyle="1" w:styleId="17D432B143CE4ECE9CE003BD33C10323">
    <w:name w:val="17D432B143CE4ECE9CE003BD33C10323"/>
  </w:style>
  <w:style w:type="paragraph" w:customStyle="1" w:styleId="216119B4D1F14256A78653CAB612F39C">
    <w:name w:val="216119B4D1F14256A78653CAB612F39C"/>
  </w:style>
  <w:style w:type="paragraph" w:customStyle="1" w:styleId="87D16D3C2D5F40F0B0F4929B5C05E598">
    <w:name w:val="87D16D3C2D5F40F0B0F4929B5C05E598"/>
  </w:style>
  <w:style w:type="paragraph" w:customStyle="1" w:styleId="5B937C1A07C2470D9A52BA59EEB85D44">
    <w:name w:val="5B937C1A07C2470D9A52BA59EEB85D44"/>
  </w:style>
  <w:style w:type="paragraph" w:customStyle="1" w:styleId="2434ADE04D1C44D2811B488749F0A917">
    <w:name w:val="2434ADE04D1C44D2811B488749F0A917"/>
  </w:style>
  <w:style w:type="paragraph" w:customStyle="1" w:styleId="1C6B3DAD689B4D90B96DAFC7A45ADAB1">
    <w:name w:val="1C6B3DAD689B4D90B96DAFC7A45ADAB1"/>
  </w:style>
  <w:style w:type="paragraph" w:customStyle="1" w:styleId="C873700EAFD64CB9A2D69A81B7F29E0E">
    <w:name w:val="C873700EAFD64CB9A2D69A81B7F29E0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3E1FFB2533849FA9A7B0399379DF4CF">
    <w:name w:val="F3E1FFB2533849FA9A7B0399379DF4CF"/>
  </w:style>
  <w:style w:type="paragraph" w:customStyle="1" w:styleId="F7361D113C4B4BDD9C2212A6ACCE68CD">
    <w:name w:val="F7361D113C4B4BDD9C2212A6ACCE68CD"/>
    <w:rsid w:val="004B0FD7"/>
  </w:style>
  <w:style w:type="paragraph" w:customStyle="1" w:styleId="ED2484A45DC04286A6C75520883AD23F">
    <w:name w:val="ED2484A45DC04286A6C75520883AD23F"/>
    <w:rsid w:val="004B0FD7"/>
  </w:style>
  <w:style w:type="paragraph" w:customStyle="1" w:styleId="97D819F5EF3D4CC9A10FD655DCA880D0">
    <w:name w:val="97D819F5EF3D4CC9A10FD655DCA880D0"/>
    <w:rsid w:val="004B0FD7"/>
  </w:style>
  <w:style w:type="paragraph" w:customStyle="1" w:styleId="D4F21BF1D3D849EEAFC5E5F67D5726EB">
    <w:name w:val="D4F21BF1D3D849EEAFC5E5F67D5726EB"/>
    <w:rsid w:val="004B0FD7"/>
  </w:style>
  <w:style w:type="paragraph" w:customStyle="1" w:styleId="86287C8D71F44D22A5B013CCFAB00C20">
    <w:name w:val="86287C8D71F44D22A5B013CCFAB00C20"/>
    <w:rsid w:val="004B0FD7"/>
  </w:style>
  <w:style w:type="paragraph" w:customStyle="1" w:styleId="0CB2DAD83419475C9714EDCEA987CD1F">
    <w:name w:val="0CB2DAD83419475C9714EDCEA987CD1F"/>
    <w:rsid w:val="004B0FD7"/>
  </w:style>
  <w:style w:type="paragraph" w:customStyle="1" w:styleId="1DC463F5DAD04393A0EC74B4254E924C">
    <w:name w:val="1DC463F5DAD04393A0EC74B4254E924C"/>
    <w:rsid w:val="004B0FD7"/>
  </w:style>
  <w:style w:type="paragraph" w:customStyle="1" w:styleId="9D3F765E007E4C669ABAA5689B37FB07">
    <w:name w:val="9D3F765E007E4C669ABAA5689B37FB07"/>
    <w:rsid w:val="004B0FD7"/>
  </w:style>
  <w:style w:type="paragraph" w:customStyle="1" w:styleId="C45726FEBC9E41ECBE9A735E810FC821">
    <w:name w:val="C45726FEBC9E41ECBE9A735E810FC821"/>
    <w:rsid w:val="004B0FD7"/>
  </w:style>
  <w:style w:type="paragraph" w:customStyle="1" w:styleId="21F446FF837E45E09E41AA91DF7B0533">
    <w:name w:val="21F446FF837E45E09E41AA91DF7B0533"/>
    <w:rsid w:val="004B0FD7"/>
  </w:style>
  <w:style w:type="paragraph" w:customStyle="1" w:styleId="693A774E326D4490A4A9B785905AB92A">
    <w:name w:val="693A774E326D4490A4A9B785905AB92A"/>
    <w:rsid w:val="004B0FD7"/>
  </w:style>
  <w:style w:type="paragraph" w:customStyle="1" w:styleId="96EF4781036841938D0FA7F15BDC4FA8">
    <w:name w:val="96EF4781036841938D0FA7F15BDC4FA8"/>
    <w:rsid w:val="004B0FD7"/>
  </w:style>
  <w:style w:type="paragraph" w:customStyle="1" w:styleId="82159CB54EA5458FBA13CC856A198CF8">
    <w:name w:val="82159CB54EA5458FBA13CC856A198CF8"/>
    <w:rsid w:val="004B0FD7"/>
  </w:style>
  <w:style w:type="paragraph" w:customStyle="1" w:styleId="92FF5F24E0324F00B4EED0C914BC18F3">
    <w:name w:val="92FF5F24E0324F00B4EED0C914BC18F3"/>
    <w:rsid w:val="004B0FD7"/>
  </w:style>
  <w:style w:type="paragraph" w:customStyle="1" w:styleId="12426F8CD1924FA49402B30C516B6696">
    <w:name w:val="12426F8CD1924FA49402B30C516B6696"/>
    <w:rsid w:val="004B0FD7"/>
  </w:style>
  <w:style w:type="paragraph" w:customStyle="1" w:styleId="9FD2D2355949451C8DB17D8F48B71B9C">
    <w:name w:val="9FD2D2355949451C8DB17D8F48B71B9C"/>
    <w:rsid w:val="004B0FD7"/>
  </w:style>
  <w:style w:type="paragraph" w:customStyle="1" w:styleId="61CE6BA57F20421DB142B49054BB5221">
    <w:name w:val="61CE6BA57F20421DB142B49054BB5221"/>
    <w:rsid w:val="004B0FD7"/>
  </w:style>
  <w:style w:type="paragraph" w:customStyle="1" w:styleId="DC18C9CE6A26445F81C01429C84E71AC">
    <w:name w:val="DC18C9CE6A26445F81C01429C84E71AC"/>
    <w:rsid w:val="004B0FD7"/>
  </w:style>
  <w:style w:type="paragraph" w:customStyle="1" w:styleId="CEC3821C551F475BAF26F6181AC2ABD4">
    <w:name w:val="CEC3821C551F475BAF26F6181AC2ABD4"/>
    <w:rsid w:val="004B0FD7"/>
  </w:style>
  <w:style w:type="paragraph" w:customStyle="1" w:styleId="E1CD4E4688F545279B34E0939F0B5971">
    <w:name w:val="E1CD4E4688F545279B34E0939F0B5971"/>
    <w:rsid w:val="004B0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{ACE8C414-B167-4350-B424-C945AF04F895}tf00546271_win32</Template>
  <TotalTime>0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2024-04-12T05:23:00Z</dcterms:created>
  <dcterms:modified xsi:type="dcterms:W3CDTF">2024-04-17T22:25:00Z</dcterms:modified>
</cp:coreProperties>
</file>